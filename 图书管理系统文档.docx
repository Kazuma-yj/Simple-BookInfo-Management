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hint="eastAsia" w:eastAsia="黑体"/>
          <w:b/>
          <w:sz w:val="44"/>
        </w:rPr>
      </w:pPr>
    </w:p>
    <w:p>
      <w:pPr>
        <w:jc w:val="center"/>
        <w:rPr>
          <w:rFonts w:hint="default" w:eastAsia="黑体"/>
          <w:b/>
          <w:sz w:val="72"/>
          <w:szCs w:val="72"/>
          <w:lang w:val="en-US" w:eastAsia="zh-CN"/>
        </w:rPr>
      </w:pPr>
      <w:r>
        <w:rPr>
          <w:rFonts w:hint="eastAsia" w:eastAsia="黑体"/>
          <w:b/>
          <w:sz w:val="72"/>
          <w:szCs w:val="72"/>
          <w:lang w:val="en-US" w:eastAsia="zh-CN"/>
        </w:rPr>
        <w:t>C语言程序设计结课作业</w:t>
      </w:r>
    </w:p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rPr>
          <w:rFonts w:hint="default" w:eastAsia="黑体"/>
          <w:b/>
          <w:sz w:val="52"/>
          <w:szCs w:val="52"/>
          <w:lang w:val="en-US" w:eastAsia="zh-CN"/>
        </w:rPr>
      </w:pPr>
      <w:r>
        <w:rPr>
          <w:rFonts w:hint="eastAsia" w:eastAsia="黑体"/>
          <w:b/>
          <w:sz w:val="52"/>
          <w:szCs w:val="52"/>
          <w:lang w:val="en-US" w:eastAsia="zh-CN"/>
        </w:rPr>
        <w:t>图书信息管理系统</w:t>
      </w:r>
    </w:p>
    <w:p>
      <w:pPr>
        <w:jc w:val="center"/>
        <w:rPr>
          <w:rFonts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spacing w:after="280" w:line="600" w:lineRule="auto"/>
        <w:ind w:firstLine="1805" w:firstLineChars="562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 w:cs="Adobe 宋体 Std L"/>
          <w:b/>
          <w:sz w:val="32"/>
          <w:szCs w:val="32"/>
          <w:lang w:val="en-US" w:eastAsia="zh-CN"/>
        </w:rPr>
        <w:t>学</w:t>
      </w:r>
      <w:r>
        <w:rPr>
          <w:rFonts w:ascii="黑体" w:hAnsi="黑体" w:eastAsia="黑体" w:cs="Adobe 宋体 Std L"/>
          <w:b/>
          <w:sz w:val="32"/>
          <w:szCs w:val="32"/>
        </w:rPr>
        <w:t xml:space="preserve">    </w:t>
      </w:r>
      <w:r>
        <w:rPr>
          <w:rFonts w:hint="eastAsia" w:ascii="黑体" w:hAnsi="黑体" w:eastAsia="黑体" w:cs="Adobe 宋体 Std L"/>
          <w:b/>
          <w:sz w:val="32"/>
          <w:szCs w:val="32"/>
          <w:lang w:val="en-US" w:eastAsia="zh-CN"/>
        </w:rPr>
        <w:t>院</w:t>
      </w:r>
      <w:r>
        <w:rPr>
          <w:rFonts w:hint="eastAsia" w:ascii="黑体" w:hAnsi="黑体" w:eastAsia="黑体" w:cs="Adobe 宋体 Std L"/>
          <w:b/>
          <w:sz w:val="32"/>
          <w:szCs w:val="32"/>
        </w:rPr>
        <w:t>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软件学院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</w:t>
      </w:r>
    </w:p>
    <w:p>
      <w:pPr>
        <w:spacing w:after="280" w:line="60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班</w:t>
      </w:r>
      <w:r>
        <w:rPr>
          <w:rFonts w:ascii="黑体" w:hAnsi="黑体" w:eastAsia="黑体" w:cs="Adobe 宋体 Std L"/>
          <w:b/>
          <w:sz w:val="32"/>
          <w:szCs w:val="32"/>
        </w:rPr>
        <w:t xml:space="preserve">    </w:t>
      </w:r>
      <w:r>
        <w:rPr>
          <w:rFonts w:hint="eastAsia" w:ascii="黑体" w:hAnsi="黑体" w:eastAsia="黑体" w:cs="Adobe 宋体 Std L"/>
          <w:b/>
          <w:sz w:val="32"/>
          <w:szCs w:val="32"/>
        </w:rPr>
        <w:t>级：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  2106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</w:t>
      </w:r>
    </w:p>
    <w:p>
      <w:pPr>
        <w:spacing w:after="280" w:line="60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学生姓名：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>王忆嘉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</w:t>
      </w:r>
    </w:p>
    <w:p>
      <w:pPr>
        <w:spacing w:after="280" w:line="60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  <w:lang w:val="en-US" w:eastAsia="zh-CN"/>
        </w:rPr>
        <w:t>日    期</w:t>
      </w:r>
      <w:r>
        <w:rPr>
          <w:rFonts w:hint="eastAsia" w:ascii="黑体" w:hAnsi="黑体" w:eastAsia="黑体" w:cs="Adobe 宋体 Std L"/>
          <w:b/>
          <w:sz w:val="32"/>
          <w:szCs w:val="32"/>
        </w:rPr>
        <w:t>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>2021/12/16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</w:t>
      </w:r>
    </w:p>
    <w:p>
      <w:pPr>
        <w:spacing w:after="280" w:line="60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  <w:lang w:val="en-US" w:eastAsia="zh-CN"/>
        </w:rPr>
        <w:t>指导教师</w:t>
      </w:r>
      <w:r>
        <w:rPr>
          <w:rFonts w:hint="eastAsia" w:ascii="黑体" w:hAnsi="黑体" w:eastAsia="黑体" w:cs="Adobe 宋体 Std L"/>
          <w:b/>
          <w:sz w:val="32"/>
          <w:szCs w:val="32"/>
        </w:rPr>
        <w:t>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>赵宏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</w:t>
      </w: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exact"/>
        <w:ind w:firstLine="437"/>
        <w:jc w:val="center"/>
        <w:rPr>
          <w:rFonts w:hint="eastAsia" w:ascii="Adobe 宋体 Std L" w:hAnsi="Adobe 宋体 Std L" w:eastAsia="Adobe 宋体 Std L" w:cs="Adobe 宋体 Std L"/>
          <w:b/>
          <w:sz w:val="32"/>
          <w:szCs w:val="32"/>
        </w:rPr>
      </w:pPr>
      <w:r>
        <w:rPr>
          <w:rFonts w:hint="eastAsia" w:ascii="Adobe 宋体 Std L" w:hAnsi="Adobe 宋体 Std L" w:eastAsia="Adobe 宋体 Std L" w:cs="Adobe 宋体 Std L"/>
          <w:b/>
          <w:sz w:val="32"/>
          <w:szCs w:val="32"/>
        </w:rPr>
        <w:t>目</w:t>
      </w:r>
      <w:r>
        <w:rPr>
          <w:rFonts w:ascii="Adobe 宋体 Std L" w:hAnsi="Adobe 宋体 Std L" w:eastAsia="Adobe 宋体 Std L" w:cs="Adobe 宋体 Std L"/>
          <w:b/>
          <w:sz w:val="32"/>
          <w:szCs w:val="32"/>
        </w:rPr>
        <w:t xml:space="preserve">  </w:t>
      </w:r>
      <w:r>
        <w:rPr>
          <w:rFonts w:hint="eastAsia" w:ascii="Adobe 宋体 Std L" w:hAnsi="Adobe 宋体 Std L" w:eastAsia="Adobe 宋体 Std L" w:cs="Adobe 宋体 Std L"/>
          <w:b/>
          <w:sz w:val="32"/>
          <w:szCs w:val="32"/>
        </w:rPr>
        <w:t>录</w:t>
      </w:r>
    </w:p>
    <w:p>
      <w:pPr>
        <w:spacing w:after="280" w:line="440" w:lineRule="exact"/>
        <w:ind w:firstLine="437"/>
        <w:jc w:val="center"/>
        <w:rPr>
          <w:rFonts w:hint="eastAsia" w:ascii="Adobe 宋体 Std L" w:hAnsi="Adobe 宋体 Std L" w:eastAsia="Adobe 宋体 Std L" w:cs="Adobe 宋体 Std L"/>
          <w:b/>
          <w:sz w:val="32"/>
          <w:szCs w:val="32"/>
        </w:rPr>
      </w:pPr>
    </w:p>
    <w:p>
      <w:pPr>
        <w:spacing w:after="280" w:line="440" w:lineRule="exact"/>
        <w:ind w:firstLine="437"/>
        <w:jc w:val="center"/>
        <w:rPr>
          <w:rFonts w:hint="eastAsia" w:ascii="Adobe 宋体 Std L" w:hAnsi="Adobe 宋体 Std L" w:eastAsia="Adobe 宋体 Std L" w:cs="Adobe 宋体 Std L"/>
          <w:b/>
          <w:sz w:val="32"/>
          <w:szCs w:val="32"/>
        </w:rPr>
      </w:pP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sz w:val="28"/>
          <w:szCs w:val="28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项目简介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3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sz w:val="28"/>
          <w:szCs w:val="28"/>
          <w:lang w:val="en-US" w:eastAsia="zh-CN"/>
        </w:rPr>
      </w:pPr>
    </w:p>
    <w:p>
      <w:pPr>
        <w:spacing w:after="280" w:line="440" w:lineRule="exact"/>
        <w:ind w:firstLine="437"/>
        <w:rPr>
          <w:rFonts w:hint="default" w:eastAsia="Adobe 宋体 Std L"/>
          <w:sz w:val="28"/>
          <w:szCs w:val="28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</w:rPr>
        <w:t>一、</w:t>
      </w: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数据需求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x</w:t>
      </w:r>
    </w:p>
    <w:p>
      <w:pPr>
        <w:spacing w:after="280" w:line="440" w:lineRule="exact"/>
        <w:ind w:firstLine="437"/>
        <w:jc w:val="left"/>
        <w:rPr>
          <w:rFonts w:hint="default" w:ascii="Adobe 宋体 Std L" w:hAnsi="Adobe 宋体 Std L" w:eastAsia="Adobe 宋体 Std L" w:cs="Adobe 宋体 Std 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</w:rPr>
        <w:t>二、</w:t>
      </w: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功能需求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x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三</w:t>
      </w:r>
      <w:r>
        <w:rPr>
          <w:rFonts w:hint="eastAsia" w:ascii="Adobe 宋体 Std L" w:hAnsi="Adobe 宋体 Std L" w:eastAsia="Adobe 宋体 Std L" w:cs="Adobe 宋体 Std L"/>
          <w:sz w:val="28"/>
          <w:szCs w:val="28"/>
        </w:rPr>
        <w:t>、</w:t>
      </w: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操作流程设计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x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四、总体设计（文件及函数）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8"/>
          <w:szCs w:val="28"/>
          <w:lang w:val="en-US" w:eastAsia="zh-CN"/>
        </w:rPr>
        <w:t>4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五、函数及接口设计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 5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sz w:val="28"/>
          <w:szCs w:val="28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六、运行截图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10</w:t>
      </w: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  <w:lang w:val="en-US" w:eastAsia="zh-CN"/>
        </w:rPr>
        <w:t>七、程序源码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14</w:t>
      </w:r>
    </w:p>
    <w:p>
      <w:pPr>
        <w:spacing w:after="280" w:line="440" w:lineRule="exact"/>
        <w:ind w:firstLine="437"/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</w:pPr>
    </w:p>
    <w:p>
      <w:pPr>
        <w:spacing w:after="280" w:line="440" w:lineRule="exact"/>
        <w:ind w:firstLine="437"/>
        <w:rPr>
          <w:rFonts w:hint="default" w:ascii="Adobe 宋体 Std L" w:hAnsi="Adobe 宋体 Std L" w:eastAsia="Adobe 宋体 Std L" w:cs="Adobe 宋体 Std L"/>
          <w:sz w:val="24"/>
          <w:lang w:val="en-US" w:eastAsia="zh-CN"/>
        </w:rPr>
      </w:pPr>
      <w:r>
        <w:rPr>
          <w:rFonts w:hint="eastAsia" w:ascii="Adobe 宋体 Std L" w:hAnsi="Adobe 宋体 Std L" w:eastAsia="Adobe 宋体 Std L" w:cs="Adobe 宋体 Std L"/>
          <w:sz w:val="28"/>
          <w:szCs w:val="28"/>
        </w:rPr>
        <w:t>致</w:t>
      </w:r>
      <w:r>
        <w:rPr>
          <w:rFonts w:ascii="Adobe 宋体 Std L" w:hAnsi="Adobe 宋体 Std L" w:eastAsia="Adobe 宋体 Std L" w:cs="Adobe 宋体 Std L"/>
          <w:sz w:val="28"/>
          <w:szCs w:val="28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8"/>
          <w:szCs w:val="28"/>
        </w:rPr>
        <w:t>谢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</w:rPr>
        <w:t>……………………………………………………………………………………</w:t>
      </w:r>
      <w:r>
        <w:rPr>
          <w:rFonts w:hint="eastAsia" w:ascii="Adobe 宋体 Std L" w:hAnsi="Adobe 宋体 Std L" w:eastAsia="Adobe 宋体 Std L" w:cs="Adobe 宋体 Std L"/>
          <w:b w:val="0"/>
          <w:bCs w:val="0"/>
          <w:sz w:val="24"/>
          <w:szCs w:val="24"/>
          <w:lang w:val="en-US" w:eastAsia="zh-CN"/>
        </w:rPr>
        <w:t xml:space="preserve"> 39</w:t>
      </w:r>
    </w:p>
    <w:p>
      <w:pPr>
        <w:spacing w:after="280" w:line="440" w:lineRule="exact"/>
        <w:ind w:firstLine="437"/>
        <w:rPr>
          <w:rFonts w:ascii="Adobe 宋体 Std L" w:hAnsi="Adobe 宋体 Std L" w:eastAsia="Adobe 宋体 Std L" w:cs="Adobe 宋体 Std L"/>
          <w:sz w:val="24"/>
        </w:rPr>
      </w:pPr>
      <w:bookmarkStart w:id="0" w:name="_GoBack"/>
      <w:bookmarkEnd w:id="0"/>
    </w:p>
    <w:p>
      <w:pPr>
        <w:spacing w:after="280" w:line="440" w:lineRule="auto"/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项目简介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本系统为面向图书管理员的图书管理系统，实现图书信息的查询与更新、图书的借阅与归还。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数据需求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图书编号、书名、作者、出版社、价格、库存量、借出数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功能需求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浏览（全局浏览）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查找（ID的精确查找，书名、作者、出版社的模糊查找）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增加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归还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流程设计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循环显示菜单：获取用户的输入。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进入功能模块，执行并输出到控制台。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结束前询问是否保存到文件。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总体设计（文件及函数）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106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3185"/>
        <w:gridCol w:w="5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源文件</w:t>
            </w: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函数原型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22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main.c</w:t>
            </w: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main()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总控，选择进入功能模块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management.c</w:t>
            </w: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browse(BOOK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打印链表的全部内容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search(BOOK *head)</w:t>
            </w:r>
          </w:p>
        </w:tc>
        <w:tc>
          <w:tcPr>
            <w:tcW w:w="52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根据ID精确查找结点，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根据“书名、作者、出版社”模糊查找结点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BOOK *add(BOOK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新增结点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BOOK *_delete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查找并删除结点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change(BOOK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查找并修改结点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borrow(BOOK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借阅：更改指定结点“库存”和“借出数”的值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back(BOOK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归还：更改指定结点“库存”和“借出数”的值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util.c</w:t>
            </w: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menu()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显示菜单，获取输入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BOOK *creatlinkedlist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(void)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读取文件，头插法创建链表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FILE *openfile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(char filename[50],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char filetype[5])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打开指定文件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save(BOOK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保存至文件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BOOK *sort(BOOK *head)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BOOK *getin(BOOK *p)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获取一个结点内容的输入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2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1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void putout(BOOK *p)</w:t>
            </w:r>
          </w:p>
        </w:tc>
        <w:tc>
          <w:tcPr>
            <w:tcW w:w="52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打印一个结点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440" w:lineRule="auto"/>
        <w:ind w:firstLine="43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280" w:line="440" w:lineRule="auto"/>
        <w:ind w:firstLine="435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280" w:line="440" w:lineRule="auto"/>
        <w:jc w:val="center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五、函数和接口设计</w:t>
      </w: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1.主函数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函数原型：int main(）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功能：读取文件，创建并排序链表，选择进入功能模块，保存至文件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返回值：0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调用：creatlinkedlist()、sort(head)、menu()、save(head)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2.浏览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browse(BOOK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功能：浏览链表并打印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调用：putout(p)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3.查找</w:t>
      </w:r>
    </w:p>
    <w:p>
      <w:pPr>
        <w:numPr>
          <w:ilvl w:val="0"/>
          <w:numId w:val="0"/>
        </w:num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search(BOOK *head)</w:t>
      </w:r>
    </w:p>
    <w:p>
      <w:pPr>
        <w:numPr>
          <w:ilvl w:val="0"/>
          <w:numId w:val="0"/>
        </w:numPr>
        <w:spacing w:after="280" w:line="240" w:lineRule="auto"/>
        <w:ind w:left="239" w:leftChars="92" w:firstLine="146" w:firstLineChars="6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功能：根据输入（检查输入）查找并打印所有相关结点。ID精确查找，书名、作者、</w:t>
      </w:r>
    </w:p>
    <w:p>
      <w:pPr>
        <w:numPr>
          <w:ilvl w:val="0"/>
          <w:numId w:val="0"/>
        </w:numPr>
        <w:spacing w:after="280" w:line="240" w:lineRule="auto"/>
        <w:ind w:left="239" w:leftChars="92" w:firstLine="146" w:firstLineChars="6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出版社模糊查找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调用：putout(p)、search(head)（递归）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要求：下划线代替空格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4.增加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函数原型：BOOK *add(BOOK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功能：获取输入（检查输入），新增结点至链表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调用:p=getin(p)、putout(p)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要求：下划线代替空格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5.删除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函数原型：BOOK *_delete(BOOK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功能：根据输入ID（检查输入）查找并删除结点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调用:无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6.修改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change(BOOK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功能：根据输入ID（检查输入）查找并修改结点内容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调用：p=getin(p)、putout(p)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7.借阅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borrow(BOOK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功能：根据输入ID（检查输入）查找并修改库存量和借出数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8.归还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back(BOOK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功能：根据输入ID（检查输入）查找并修改库存量和借出数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9.菜单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函数原型：int menu(void)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功能：显示菜单，获取输入（检查输入）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返回值：int choose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10.创建链表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函数原型：BOOK *creatlinkedlist(void)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功能：读取文件、头插法创建链表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调用：file = openfile("Book Information.txt","r")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11.打开文件</w:t>
      </w: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函数原型：FILE *openfile(char filename[50],char filetype[5])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功能：打开文件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参数：char filename[50]、char filetype[5]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返回值：FILE *file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调用：无、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要求：文件名不要过长，防止字符数组越界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保存到文件</w:t>
      </w:r>
    </w:p>
    <w:p>
      <w:pPr>
        <w:numPr>
          <w:numId w:val="0"/>
        </w:num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save(BOOK *head,char filename[50],char filetype[5]);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功能：将链表内容打印到文件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*head、char filename[50]、char filetype[5]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调用：openfile(filename,filetype)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要求：文件名不要过长，防止字符数组越界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13.排序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函数原型：BOOK *sort(BOOK *head)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功能：使用冒泡算法，将链表的结点按ID的值升序排列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*head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返回值：BOOK *head</w:t>
      </w:r>
    </w:p>
    <w:p>
      <w:pPr>
        <w:spacing w:after="280"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14.获得输入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函数原型：BOOK *getin(BOOK *p)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功能：获得输入（书名 ，作者，出版社，价格，库存，借出），检查输入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*p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返回值：BOOK *p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2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14.打印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函数原型：void putout(BOOK *p)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功能：打印一个结点的内容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参数：BOOK *p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调用：无</w:t>
      </w: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80" w:line="240" w:lineRule="auto"/>
        <w:ind w:left="425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80" w:line="240" w:lineRule="auto"/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440" w:lineRule="auto"/>
        <w:ind w:firstLine="435"/>
        <w:jc w:val="center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六、运行截图</w:t>
      </w:r>
    </w:p>
    <w:p>
      <w:pPr>
        <w:spacing w:after="280" w:line="440" w:lineRule="auto"/>
        <w:ind w:firstLine="435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“Book Information.txt”</w:t>
      </w:r>
    </w:p>
    <w:p>
      <w:pPr>
        <w:spacing w:after="280" w:line="440" w:lineRule="auto"/>
        <w:ind w:firstLine="435"/>
      </w:pPr>
      <w:r>
        <w:drawing>
          <wp:inline distT="0" distB="0" distL="114300" distR="114300">
            <wp:extent cx="1828800" cy="378206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</w:t>
      </w:r>
    </w:p>
    <w:p>
      <w:pPr>
        <w:spacing w:after="280" w:line="440" w:lineRule="auto"/>
        <w:ind w:firstLine="435"/>
      </w:pPr>
      <w:r>
        <w:drawing>
          <wp:inline distT="0" distB="0" distL="114300" distR="114300">
            <wp:extent cx="3117850" cy="229552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firstLine="435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after="280" w:line="44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浏览：</w:t>
      </w:r>
    </w:p>
    <w:p>
      <w:pPr>
        <w:numPr>
          <w:numId w:val="0"/>
        </w:numPr>
        <w:spacing w:after="280" w:line="440" w:lineRule="auto"/>
        <w:ind w:firstLine="420" w:firstLineChars="0"/>
      </w:pPr>
      <w:r>
        <w:drawing>
          <wp:inline distT="0" distB="0" distL="114300" distR="114300">
            <wp:extent cx="2280920" cy="298069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0" w:line="440" w:lineRule="auto"/>
        <w:ind w:firstLine="420" w:firstLineChars="0"/>
      </w:pPr>
      <w:r>
        <w:drawing>
          <wp:inline distT="0" distB="0" distL="114300" distR="114300">
            <wp:extent cx="2317750" cy="63563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</w:t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1931670" cy="290449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0" w:line="440" w:lineRule="auto"/>
        <w:ind w:left="420" w:leftChars="0"/>
      </w:pP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新增：</w:t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1708150" cy="310134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numId w:val="0"/>
        </w:numPr>
        <w:spacing w:after="280" w:line="440" w:lineRule="auto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71955" cy="86741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1546225" cy="2520315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借阅：</w:t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2309495" cy="104457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2286000" cy="1250950"/>
            <wp:effectExtent l="0" t="0" r="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80" w:line="4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归还：</w:t>
      </w:r>
    </w:p>
    <w:p>
      <w:pPr>
        <w:numPr>
          <w:numId w:val="0"/>
        </w:numPr>
        <w:spacing w:after="280" w:line="440" w:lineRule="auto"/>
        <w:ind w:left="420" w:leftChars="0"/>
      </w:pPr>
      <w:r>
        <w:drawing>
          <wp:inline distT="0" distB="0" distL="114300" distR="114300">
            <wp:extent cx="2453640" cy="1556385"/>
            <wp:effectExtent l="0" t="0" r="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0" w:line="44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结束：</w:t>
      </w:r>
    </w:p>
    <w:p>
      <w:pPr>
        <w:numPr>
          <w:numId w:val="0"/>
        </w:numPr>
        <w:spacing w:after="280" w:line="440" w:lineRule="auto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1287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0" w:line="44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440" w:lineRule="auto"/>
        <w:ind w:firstLine="435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after="280" w:line="440" w:lineRule="auto"/>
        <w:ind w:firstLine="435"/>
        <w:jc w:val="center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七、程序源码</w:t>
      </w:r>
    </w:p>
    <w:p>
      <w:pPr>
        <w:spacing w:after="280" w:line="440" w:lineRule="auto"/>
        <w:ind w:firstLine="435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1.book.h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#ifndef H_BOOK_H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#define H_BOOK_H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#include&lt;ctype.h&gt;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#include&lt;time.h&gt;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struct 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char bookname[50];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char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char publisher[50];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float price;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 stock;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 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struct book *ptr;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typedef struct book BOOK;//简称为BOOK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//符号常量定义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#define LEN sizeof(struct book)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//函数原型声明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int menu(void);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browse(BOOK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BOOK *creatlinkedlist(void);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FILE *openfile(char filename[50],char filetype[5]);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save(BOOK *head,char filename[50],char filetype[5]);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BOOK *sort(BOOK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BOOK *add(BOOK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BOOK *_delete(BOOK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change(BOOK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borrow(BOOK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back(BOOK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BOOK *getin(BOOK *p);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search(BOOK *head);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void putout(BOOK *p);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#endif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37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main.c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 "book.h"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choose;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//创建链表，获得头指针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head=creatlinkedlist();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//将链表排序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head=sort(head);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choose=menu();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//从菜单获取指令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switch(choose)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1: browse(head);break;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2: search(head);break;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3: head=add(head);break;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4: head=_delete(head);break;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5: change(head);break;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case 6: borrow(head);break;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case 7: back(head);break;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printf("\n\n退出系统请输入0, 继续操作请输入1 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while(scanf("%d",&amp;choose)==0||choose!=choose*choose)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}while(choose==1);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//询问是否保存到文件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\n\n不保存请输入0,   保存到文件请输入1 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while(scanf("%d",&amp;choose)==0||choose!=choose*choose)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if(choose==0)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exit(1);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//保存到文件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save(head,"Book Information.txt","w");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0" w:leftChars="0" w:firstLine="437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management.c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 "book.h"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//函数功能：浏览链表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browse(BOOK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printf("浏览全部图书信息：\n");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putout(p);//打印一个结点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//函数功能：模糊查找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search(BOOK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p=head;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char in[50];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char id[50];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sgn0;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int choose;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printf("请输入ID，书名，出版社等相关信息：\n\n");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printf("(建议您将空格换成下划线输入)\n\n：");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scanf("%s",in);//获取用户输入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while(p!=NULL)/*第一层循环，遍历链表*/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sprintf(id,"%d",p-&gt;id);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if(strcmp(id,in)==0)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putout(p);//打印一个结点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 if(strstr(p-&gt;bookname,in)!=NULL)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putout(p);//打印一个结点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 if(strstr(p-&gt;author,in)!=NULL)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putout(p);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 if(strstr(p-&gt;publisher,in)!=NULL)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putout(p);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if(sgn0==0)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printf("并未查找到相关信息\n\n");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printf("继续查找请输入1，退出查找请输入0：");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while(scanf("%d",&amp;choose)==0||choose&lt;0||choose&gt;1)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switch (choose)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case 0:break;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case 1:search(head);//递归调用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//函数功能：新增结点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*add(BOOK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//获得结点的个数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num=0;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num+=1;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p=(BOOK*)malloc(LEN);//为p分配内存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printf("请输入新增图书相关信息：\n\n");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printf("(建议您将空格换成下划线输入)\n\n\n");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printf("图书编号：      %d",1000001+num);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p-&gt;id=100001+num;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p=getin(p);//获得输入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printf("\n\n以下为新书数据：");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putout(p);//打印一个结点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p-&gt;ptr=head;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head=sort(head);//将链表重新排序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return(head);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//函数功能：删除结点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*_delete(BOOK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*p1,*p2,*p0;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 = 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printf("\n书库中空空如也......");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printf("\n请输入待删除书籍的ID：");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while(scanf("%d",&amp;id)!=1)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if(head-&gt;id==id)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head=head-&gt;ptr;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printf("\nID%d书籍成功从书库中删除");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while(p0!=NULL)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p0-&gt;id-=1;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p0=p0-&gt;ptr;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p1=head-&gt;ptr;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/*while(p1-&gt;id!=id&amp;&amp;p1!=NULL) 当p1为空指针时不可以指向结构体的成员 ！！！无效地址！！！*/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while(p1!=NULL&amp;&amp;p1-&gt;id!=id) /*换一下判断顺序，当p1为空指针时会直接结束循环，p1-&gt;id不会执行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p1=p1-&gt;ptr;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p2=p2-&gt;ptr;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if(p1==NULL)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printf("\n未找到您所输入的ID");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p2-&gt;ptr=p1-&gt;ptr;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printf("\nID%d书籍成功从书库中删除",id);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p0=p1-&gt;ptr;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while(p0!=NULL)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p0-&gt;id-=1;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p0=p0-&gt;ptr;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return(head);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//函数功能：修改结点的值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void change(BOOK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 = 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printf("\n书库中空空如也......");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printf("\n请输入待修改书籍的ID：");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while(scanf("%d",&amp;id)!=1)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while(p!=NULL&amp;&amp;p-&gt;id!=id) /*当p1为空指针时会直接结束循环，p1-&gt;id不会执行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if(p==NULL)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printf("\n未找到您所输入的ID");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p=getin(p);//获得输入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printf("\n\n以下为更新后数据：");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putout(p);//打印一个结点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//函数功能：借阅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borrow(BOOK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 = 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printf("\n书库中空空如也......\n\n");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printf("\n请输入待借阅书籍的ID：");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while(scanf("%d",&amp;id)!=1)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while(p!=NULL&amp;&amp;p-&gt;id!=id) //当p1为空指针时会直接结束循环，p1-&gt;id不会执行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if(p==NULL)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printf("\n未找到您所输入的ID");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 if(p-&gt;stock==0)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printf("\n书籍暂无库存");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p-&gt;out+=1;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p-&gt;stock-=1;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printf("\n书籍借阅成功\n");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printf("该书目前库存量为：%d\n",p-&gt;stock);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printf("该书目前借出数为：%d",p-&gt;out);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//函数功能：归还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back(BOOK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 = 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printf("\n\n\n-----------------------------------------------------------------------------------\n\n");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printf("\n并无书籍信息，您应该是还错图书馆了");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printf("\n请输入待归还书籍的ID：");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while(scanf("%d",&amp;id)!=1)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while(p!=NULL&amp;&amp;p-&gt;id!=id) //当p1为空指针时会直接结束循环，p1-&gt;id不会执行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if(p==NULL)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printf("\n未找到您所输入的ID");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 if(p-&gt;out==0)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printf("\n...并没有书籍外借，您应该是还错图书馆了");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p-&gt;out-=1;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p-&gt;stock+=1;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printf("\n书籍归还成功\n");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printf("该书目前库存量为：%d\n",p-&gt;stock);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printf("该书目前借出数为：%d",p-&gt;out);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0" w:leftChars="0" w:firstLine="437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util.c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 "book.h"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//菜单 ：获取输入，返回指令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menu(void)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choose;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printf("\n\n\n\n");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                            中华人民共和国国家典藏馆欢迎您\n");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                            ------------------------------\n\n\n\n\n");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指令列表：\n");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---------\n\n\n\n");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[1].浏览全部书籍信息            [2].查找书籍                 [3].新增书籍\n");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     --------------------            ------------                 ------------\n\n\n\n");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[4].删除书籍                    [5].修改书籍信息             [6].书籍借阅\n");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------------                    ----------------             ------------\n\n\n\n");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                                     [7].书籍归还\n");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                                ------------\n\n\n\n\n");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     请输入您的指令：");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while(scanf("%d",&amp;choose)==0||choose&lt;1||choose&gt;7)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 choose;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//函数功能：创建链表-返回头指针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*creatlinkedlist(void)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FILE *file;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file = openfile("Book Information.txt","r");//打开文件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*head,*p;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char c[50];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p=(BOOK*)malloc(LEN);//头插法创建链表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sgn=fscanf(file,"%d%s%s%s%f%d%d",&amp;p-&gt;id,p-&gt;bookname,p-&gt;author,p-&gt;publisher,&amp;p-&gt;price,&amp;p-&gt;stock,&amp;p-&gt;out);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while(sgn==7)//利用fscanf返回值控制循环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p-&gt;ptr=head;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p=(BOOK*)malloc(LEN);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sgn=fscanf(file,"%d%s%s%s%f%d%d",&amp;p-&gt;id,p-&gt;bookname,p-&gt;author,p-&gt;publisher,&amp;p-&gt;price,&amp;p-&gt;stock,&amp;p-&gt;out);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fclose(file);//关闭文件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return(head);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//函数功能：打开文件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FILE *openfile(char filename[50],char filetype[5])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FILE *file;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file=fopen(filename,filetype);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if(file==NULL)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printf("openfile: Failed to open the txt file.\n");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exit(1);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printf("\nopenfile: Succeed to open the txt file.\n");}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return(file);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//函数功能：保存到文件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save(BOOK *head,char filename[50],char filetype[5])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FILE*file;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file = openfile(filename,filetype);//打开文件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fprintf(file,"%d\n%s\n%s\n%s\n%.2f\n%d\n%d\n",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p-&gt;id,p-&gt;bookname,p-&gt;author,p-&gt;publisher,p-&gt;price,p-&gt;stock,p-&gt;out);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fclose(file);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printf("\nsave:succeed to save the file.\n");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//函数功能：排序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*sort(BOOK *head)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BOOK *p,*p0,*p1,*p2,*temp,*a,*b;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i=0,j=0,num=0,sgn1=0,sgn0=0;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//获得结点的个数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while(p!=NULL)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num+=1;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p=p-&gt;ptr;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//冒泡排序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for(i=1;i&lt;num;i++)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b=head-&gt;ptr;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sgn0=0;//第一轮循环未发生交换，sgn0值为0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for(j=0;j&lt;num-i;j++)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sgn1=0;//两个结点未发生交换时，sgn1值为0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if((a-&gt;id)&gt;(b-&gt;id))//将结点按id的升序排列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sgn1=1;//发生交换，sgn1，sgn0值更改为1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sgn0=1;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if(j==0)//1、2结点的交换涉及到头指针，单独操作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p0=head;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p1=p0-&gt;ptr;//p0,p1,p2指向前三个结点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p2=p1-&gt;ptr;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head=p1;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p0-&gt;ptr=p2;//前两个结点交换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p1-&gt;ptr=p0;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temp=p1;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p1=p0;     // 恢复p0,p1,p2的顺序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p0-&gt;ptr=p2;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p1-&gt;ptr=p2-&gt;ptr;//后两个结点交换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p2-&gt;ptr=p1;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temp=p1;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p1=p2;     // 恢复p0,p1,p2的顺序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p2=temp;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p0=p0-&gt;ptr;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p1=p1-&gt;ptr;//p0,p1,p2向后位移一个结点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p2=p2-&gt;ptr;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if(sgn1==1)//若两个结点发生交换，恢复a,b的顺序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temp=a;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a=b;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a=a-&gt;ptr;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b=b-&gt;ptr;//判断完两个结点后，a,b向后位移一个结点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if(sgn0==0)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break;//如果第一轮没有发生交换，排序结束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return(head);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//函数功能：获得输入（书名 ，作者，出版社，价格，库存，借出）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BOOK *getin(BOOK *p)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printf("\n\n请输入书名：    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scanf("%s",p-&gt;bookname);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while(strlen(p-&gt;bookname)&gt;=50)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printf("\n输入过长，请重新输入："); //防止字符数组长度溢出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scanf("%s",p-&gt;bookname);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printf("\n请输入作者：    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scanf("%s",p-&gt;author);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while(strlen(p-&gt;author)&gt;=50)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printf("\n输入过长，请重新输入：");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scanf("%s",p-&gt;author);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printf("\n请输入出版社：  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scanf("%s",p-&gt;publisher);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while(strlen(p-&gt;publisher)&gt;=50)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printf("\n输入过长，请重新输入：");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scanf("%s",p-&gt;publisher);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printf("\n请输入建议售价：");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while(scanf("%f",&amp;p-&gt;price)!=1)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{printf("\n输入发生错误，请重新输入：");rewind(stdin);}//误输字符串后，字符串会停留在缓冲区，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printf("\n请输入库存量：  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while(scanf("%d",&amp;p-&gt;stock)!=1)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{printf("\n输入发生错误，请重新输入：");rewind(stdin);}//清空缓冲区防止陷入死循环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printf("\n请输入借出数：  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while(scanf("%d",&amp;p-&gt;out)!=1)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{printf("\n输入发生错误，请重新输入：");rewind(stdin);}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 (p);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//函数功能：打印一个结点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void putout(BOOK *p)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printf("\n\n图书编号：%d\n图书名称：%s\n作者：    %s\n出版社：  %s\n建议售价：%.2f\n库存量：  %d\n借出数：  %d",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p-&gt;id,p-&gt;bookname,p-&gt;author,p-&gt;publisher,p-&gt;price,p-&gt;stock,p-&gt;out);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0" w:line="240" w:lineRule="auto"/>
        <w:ind w:left="437" w:left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spacing w:after="280" w:line="440" w:lineRule="auto"/>
        <w:jc w:val="center"/>
        <w:rPr>
          <w:rFonts w:ascii="黑体" w:eastAsia="黑体"/>
          <w:b/>
          <w:sz w:val="30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［致谢］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感谢赵宏老师细致而生动的讲解，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感谢老师耐心地解答我所问的各种奇怪的问题。</w:t>
      </w:r>
    </w:p>
    <w:sectPr>
      <w:footerReference r:id="rId3" w:type="default"/>
      <w:pgSz w:w="11906" w:h="16838"/>
      <w:pgMar w:top="1474" w:right="1247" w:bottom="1361" w:left="124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PuKjdAgAAJg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CFGgrRQ&#10;8ftvX++//7z/8QXBHgi0VWYCcbcKIu3uUu4guN83sOl47yrdun9ghMAP8t4d5GU7i6g7lA7SNAIX&#10;BV+/APzweFxpY18x2SJnZFhD/bysZLMwtgvtQ9xtQhYN576GXKBthkenw8gfOHgAnAsXC1kAxt7q&#10;avNpHI2v0qs0CZLB6CpIojwPZsU8CUZFfDbMT/P5PI8/O7w4mdRNWTLh7uv7JE6eV4d9r3QVPnSK&#10;kbwpHZxLyejVcs412hDo08L/nMKQ/IOw8HEa3g2snlCKB0l0ORgHxSg9C5IiGQbjsygNonh8OR5F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3k+4q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7905C"/>
    <w:multiLevelType w:val="singleLevel"/>
    <w:tmpl w:val="9BD790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0D2767"/>
    <w:multiLevelType w:val="singleLevel"/>
    <w:tmpl w:val="9D0D2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0FE17F"/>
    <w:multiLevelType w:val="singleLevel"/>
    <w:tmpl w:val="020FE17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6E784B"/>
    <w:multiLevelType w:val="singleLevel"/>
    <w:tmpl w:val="1D6E78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C8E9811"/>
    <w:multiLevelType w:val="singleLevel"/>
    <w:tmpl w:val="2C8E9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6FB7230"/>
    <w:multiLevelType w:val="singleLevel"/>
    <w:tmpl w:val="76FB72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66100"/>
    <w:rsid w:val="00013BAB"/>
    <w:rsid w:val="00014C14"/>
    <w:rsid w:val="0002638B"/>
    <w:rsid w:val="00042DDF"/>
    <w:rsid w:val="00050BFC"/>
    <w:rsid w:val="00082B68"/>
    <w:rsid w:val="000C1314"/>
    <w:rsid w:val="000D67B1"/>
    <w:rsid w:val="000D723F"/>
    <w:rsid w:val="00112FBF"/>
    <w:rsid w:val="001330EB"/>
    <w:rsid w:val="00136BCE"/>
    <w:rsid w:val="00136FC0"/>
    <w:rsid w:val="00150FDE"/>
    <w:rsid w:val="00173769"/>
    <w:rsid w:val="00181562"/>
    <w:rsid w:val="001A09B3"/>
    <w:rsid w:val="001C2B32"/>
    <w:rsid w:val="001C47AE"/>
    <w:rsid w:val="001C59A0"/>
    <w:rsid w:val="001D3ED8"/>
    <w:rsid w:val="001E3D79"/>
    <w:rsid w:val="001E6C7D"/>
    <w:rsid w:val="001F763E"/>
    <w:rsid w:val="00220126"/>
    <w:rsid w:val="002525F4"/>
    <w:rsid w:val="002549B8"/>
    <w:rsid w:val="00257992"/>
    <w:rsid w:val="002670D3"/>
    <w:rsid w:val="002712C6"/>
    <w:rsid w:val="00277723"/>
    <w:rsid w:val="0028240F"/>
    <w:rsid w:val="00284B81"/>
    <w:rsid w:val="00295F5A"/>
    <w:rsid w:val="002A4C8D"/>
    <w:rsid w:val="002C0680"/>
    <w:rsid w:val="002C5A33"/>
    <w:rsid w:val="002D7A70"/>
    <w:rsid w:val="002E449A"/>
    <w:rsid w:val="002E4524"/>
    <w:rsid w:val="002F2C09"/>
    <w:rsid w:val="00332CB7"/>
    <w:rsid w:val="0034347B"/>
    <w:rsid w:val="003736FD"/>
    <w:rsid w:val="003751C7"/>
    <w:rsid w:val="003851B1"/>
    <w:rsid w:val="0039186B"/>
    <w:rsid w:val="003A7F96"/>
    <w:rsid w:val="003B7121"/>
    <w:rsid w:val="003C5FDE"/>
    <w:rsid w:val="00414DE9"/>
    <w:rsid w:val="00430EF6"/>
    <w:rsid w:val="00445586"/>
    <w:rsid w:val="00446CEA"/>
    <w:rsid w:val="00450A44"/>
    <w:rsid w:val="0045558D"/>
    <w:rsid w:val="00456C09"/>
    <w:rsid w:val="00463B7E"/>
    <w:rsid w:val="00465505"/>
    <w:rsid w:val="00481195"/>
    <w:rsid w:val="00484500"/>
    <w:rsid w:val="00491D09"/>
    <w:rsid w:val="004A0C02"/>
    <w:rsid w:val="004A7C04"/>
    <w:rsid w:val="004C4678"/>
    <w:rsid w:val="004C6586"/>
    <w:rsid w:val="004F32B7"/>
    <w:rsid w:val="005141E5"/>
    <w:rsid w:val="005172FD"/>
    <w:rsid w:val="00525DD0"/>
    <w:rsid w:val="00527CBB"/>
    <w:rsid w:val="005324CD"/>
    <w:rsid w:val="0053386E"/>
    <w:rsid w:val="005549B4"/>
    <w:rsid w:val="00564EDB"/>
    <w:rsid w:val="005913F4"/>
    <w:rsid w:val="005A3746"/>
    <w:rsid w:val="005C3A45"/>
    <w:rsid w:val="005D1074"/>
    <w:rsid w:val="005D2A71"/>
    <w:rsid w:val="005E29A6"/>
    <w:rsid w:val="0060663B"/>
    <w:rsid w:val="00612335"/>
    <w:rsid w:val="00616F91"/>
    <w:rsid w:val="00624CA8"/>
    <w:rsid w:val="00645CAA"/>
    <w:rsid w:val="00650896"/>
    <w:rsid w:val="006531E6"/>
    <w:rsid w:val="00664894"/>
    <w:rsid w:val="006706F9"/>
    <w:rsid w:val="00691713"/>
    <w:rsid w:val="00697054"/>
    <w:rsid w:val="006A2474"/>
    <w:rsid w:val="006B0470"/>
    <w:rsid w:val="006C1658"/>
    <w:rsid w:val="006D6226"/>
    <w:rsid w:val="0070173B"/>
    <w:rsid w:val="00704DC0"/>
    <w:rsid w:val="00707802"/>
    <w:rsid w:val="00720196"/>
    <w:rsid w:val="00727FA8"/>
    <w:rsid w:val="0074514F"/>
    <w:rsid w:val="00747EF9"/>
    <w:rsid w:val="00756710"/>
    <w:rsid w:val="007652A9"/>
    <w:rsid w:val="007710B5"/>
    <w:rsid w:val="00785315"/>
    <w:rsid w:val="00791E43"/>
    <w:rsid w:val="007B1A59"/>
    <w:rsid w:val="007B6DA7"/>
    <w:rsid w:val="007D099F"/>
    <w:rsid w:val="007D6821"/>
    <w:rsid w:val="007E597E"/>
    <w:rsid w:val="007F5915"/>
    <w:rsid w:val="008221C8"/>
    <w:rsid w:val="008235FF"/>
    <w:rsid w:val="00825CFE"/>
    <w:rsid w:val="00830275"/>
    <w:rsid w:val="0084772B"/>
    <w:rsid w:val="00863C7F"/>
    <w:rsid w:val="00887E87"/>
    <w:rsid w:val="00891534"/>
    <w:rsid w:val="00891C01"/>
    <w:rsid w:val="00895222"/>
    <w:rsid w:val="00895466"/>
    <w:rsid w:val="008A0DB8"/>
    <w:rsid w:val="008B73B1"/>
    <w:rsid w:val="008C13AD"/>
    <w:rsid w:val="008C3538"/>
    <w:rsid w:val="008C59C7"/>
    <w:rsid w:val="008F04C5"/>
    <w:rsid w:val="00901448"/>
    <w:rsid w:val="00944284"/>
    <w:rsid w:val="009668EA"/>
    <w:rsid w:val="00972D67"/>
    <w:rsid w:val="0098649B"/>
    <w:rsid w:val="00987213"/>
    <w:rsid w:val="0099093A"/>
    <w:rsid w:val="009911E6"/>
    <w:rsid w:val="009934FC"/>
    <w:rsid w:val="00995022"/>
    <w:rsid w:val="009B567B"/>
    <w:rsid w:val="009B6B2C"/>
    <w:rsid w:val="009C1B0E"/>
    <w:rsid w:val="009C21EA"/>
    <w:rsid w:val="009D618E"/>
    <w:rsid w:val="00A0674D"/>
    <w:rsid w:val="00A07030"/>
    <w:rsid w:val="00A07A67"/>
    <w:rsid w:val="00A12800"/>
    <w:rsid w:val="00A27713"/>
    <w:rsid w:val="00A34C5C"/>
    <w:rsid w:val="00A44485"/>
    <w:rsid w:val="00A505D3"/>
    <w:rsid w:val="00A5526E"/>
    <w:rsid w:val="00A6397F"/>
    <w:rsid w:val="00A66155"/>
    <w:rsid w:val="00A9089C"/>
    <w:rsid w:val="00AA3422"/>
    <w:rsid w:val="00AA7DA8"/>
    <w:rsid w:val="00AC4081"/>
    <w:rsid w:val="00AD2F4F"/>
    <w:rsid w:val="00AD3630"/>
    <w:rsid w:val="00AD6636"/>
    <w:rsid w:val="00AF039B"/>
    <w:rsid w:val="00AF7B4C"/>
    <w:rsid w:val="00B0108D"/>
    <w:rsid w:val="00B03D93"/>
    <w:rsid w:val="00B20363"/>
    <w:rsid w:val="00B379C3"/>
    <w:rsid w:val="00B46483"/>
    <w:rsid w:val="00B473A9"/>
    <w:rsid w:val="00B54E93"/>
    <w:rsid w:val="00B56C0A"/>
    <w:rsid w:val="00B56ED5"/>
    <w:rsid w:val="00B82EBF"/>
    <w:rsid w:val="00B91D64"/>
    <w:rsid w:val="00B97C3E"/>
    <w:rsid w:val="00BC35CE"/>
    <w:rsid w:val="00BD14A9"/>
    <w:rsid w:val="00BD2B1A"/>
    <w:rsid w:val="00BF12F6"/>
    <w:rsid w:val="00C0349A"/>
    <w:rsid w:val="00C10BC3"/>
    <w:rsid w:val="00C31CDB"/>
    <w:rsid w:val="00C6174B"/>
    <w:rsid w:val="00C61CEB"/>
    <w:rsid w:val="00C6480F"/>
    <w:rsid w:val="00C75123"/>
    <w:rsid w:val="00C83585"/>
    <w:rsid w:val="00C84FF6"/>
    <w:rsid w:val="00C9002D"/>
    <w:rsid w:val="00CB005B"/>
    <w:rsid w:val="00CB18FA"/>
    <w:rsid w:val="00CB586D"/>
    <w:rsid w:val="00CC0D64"/>
    <w:rsid w:val="00CC6A58"/>
    <w:rsid w:val="00CD13BD"/>
    <w:rsid w:val="00D07512"/>
    <w:rsid w:val="00D12B0E"/>
    <w:rsid w:val="00D13484"/>
    <w:rsid w:val="00D325D4"/>
    <w:rsid w:val="00D40C4F"/>
    <w:rsid w:val="00D45874"/>
    <w:rsid w:val="00D7343C"/>
    <w:rsid w:val="00D75C46"/>
    <w:rsid w:val="00D875A8"/>
    <w:rsid w:val="00DB136A"/>
    <w:rsid w:val="00DB194C"/>
    <w:rsid w:val="00DD5DE6"/>
    <w:rsid w:val="00DD61B4"/>
    <w:rsid w:val="00DD6428"/>
    <w:rsid w:val="00DD6E56"/>
    <w:rsid w:val="00DE0355"/>
    <w:rsid w:val="00DF19F5"/>
    <w:rsid w:val="00DF1EF9"/>
    <w:rsid w:val="00DF4B67"/>
    <w:rsid w:val="00E0068B"/>
    <w:rsid w:val="00E02F09"/>
    <w:rsid w:val="00E22362"/>
    <w:rsid w:val="00E61768"/>
    <w:rsid w:val="00E654D2"/>
    <w:rsid w:val="00E725D5"/>
    <w:rsid w:val="00E84395"/>
    <w:rsid w:val="00E85C57"/>
    <w:rsid w:val="00E90D22"/>
    <w:rsid w:val="00E9620A"/>
    <w:rsid w:val="00E978BA"/>
    <w:rsid w:val="00EA4016"/>
    <w:rsid w:val="00ED43F1"/>
    <w:rsid w:val="00ED50E8"/>
    <w:rsid w:val="00EE7AFA"/>
    <w:rsid w:val="00EE7D30"/>
    <w:rsid w:val="00EF6074"/>
    <w:rsid w:val="00EF6A67"/>
    <w:rsid w:val="00F033C7"/>
    <w:rsid w:val="00F1125D"/>
    <w:rsid w:val="00F1479D"/>
    <w:rsid w:val="00F1517E"/>
    <w:rsid w:val="00F15D88"/>
    <w:rsid w:val="00F2003C"/>
    <w:rsid w:val="00F201CC"/>
    <w:rsid w:val="00F211C7"/>
    <w:rsid w:val="00F26A87"/>
    <w:rsid w:val="00F27C3C"/>
    <w:rsid w:val="00F43A0D"/>
    <w:rsid w:val="00F81189"/>
    <w:rsid w:val="00FA333E"/>
    <w:rsid w:val="00FB275C"/>
    <w:rsid w:val="00FC1600"/>
    <w:rsid w:val="00FD417B"/>
    <w:rsid w:val="00FE03FE"/>
    <w:rsid w:val="00FE2C42"/>
    <w:rsid w:val="00FF52F5"/>
    <w:rsid w:val="0600625B"/>
    <w:rsid w:val="13E800E6"/>
    <w:rsid w:val="220B7F0B"/>
    <w:rsid w:val="23C66100"/>
    <w:rsid w:val="31DC54A8"/>
    <w:rsid w:val="31E65AB7"/>
    <w:rsid w:val="4AB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6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8de3333a-4427-4c89-80aa-988fd257afb4\&#22823;&#23398;&#29983;&#27605;&#19994;&#35770;&#25991;&#26684;&#24335;&#21442;&#32771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大学生毕业论文格式参考模板.docx</Template>
  <Pages>8</Pages>
  <Words>1145</Words>
  <Characters>1276</Characters>
  <Lines>14</Lines>
  <Paragraphs>4</Paragraphs>
  <TotalTime>0</TotalTime>
  <ScaleCrop>false</ScaleCrop>
  <LinksUpToDate>false</LinksUpToDate>
  <CharactersWithSpaces>1919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2021-12-16T09:22:00Z</dcterms:created>
  <dcterms:modified xsi:type="dcterms:W3CDTF">2021-12-16T13:17:12Z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TemplateUUID">
    <vt:lpwstr>v1.0_mb_bsP3zj+FGdFth/fmESMVBg==</vt:lpwstr>
  </property>
  <property fmtid="{D5CDD505-2E9C-101B-9397-08002B2CF9AE}" pid="4" name="ICV">
    <vt:lpwstr>5C92B349664641B4A4719041C0EF4271</vt:lpwstr>
  </property>
</Properties>
</file>